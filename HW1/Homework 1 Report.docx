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7F2F6" w14:textId="6A840A2C" w:rsidR="00A851D9" w:rsidRDefault="00E4572F">
      <w:pPr>
        <w:pStyle w:val="Title"/>
      </w:pPr>
      <w:r>
        <w:t>Homework 1 Report</w:t>
      </w:r>
    </w:p>
    <w:p w14:paraId="73F0C40C" w14:textId="7F9B7CAE" w:rsidR="00A851D9" w:rsidRDefault="00E4572F">
      <w:pPr>
        <w:pStyle w:val="Author"/>
      </w:pPr>
      <w:r>
        <w:t>Student Name – email@nd.edu</w:t>
      </w:r>
    </w:p>
    <w:p w14:paraId="25AB1018" w14:textId="5C55689F" w:rsidR="00A851D9" w:rsidRDefault="00E4572F">
      <w:pPr>
        <w:pStyle w:val="Heading1"/>
      </w:pPr>
      <w:r>
        <w:t>Design Decisions</w:t>
      </w:r>
    </w:p>
    <w:p w14:paraId="104EB1AB" w14:textId="77777777" w:rsidR="00E4572F" w:rsidRDefault="00E4572F" w:rsidP="00E4572F">
      <w:r>
        <w:t>Describe in this section</w:t>
      </w:r>
      <w:r>
        <w:t xml:space="preserve"> your design choices when developing your solution</w:t>
      </w:r>
      <w:r>
        <w:t>. Specifically, include a description of:</w:t>
      </w:r>
    </w:p>
    <w:p w14:paraId="59B15696" w14:textId="21F67390" w:rsidR="00C83138" w:rsidRDefault="00C83138" w:rsidP="00E4572F">
      <w:pPr>
        <w:pStyle w:val="ListParagraph"/>
        <w:numPr>
          <w:ilvl w:val="0"/>
          <w:numId w:val="17"/>
        </w:numPr>
      </w:pPr>
      <w:r>
        <w:t>How are you extracting information from NVD (JSON data feeds or by using their API)?</w:t>
      </w:r>
    </w:p>
    <w:p w14:paraId="46631A42" w14:textId="45AC1821" w:rsidR="00E4572F" w:rsidRDefault="00C83138" w:rsidP="00E4572F">
      <w:pPr>
        <w:pStyle w:val="ListParagraph"/>
        <w:numPr>
          <w:ilvl w:val="0"/>
          <w:numId w:val="17"/>
        </w:numPr>
      </w:pPr>
      <w:r>
        <w:t>H</w:t>
      </w:r>
      <w:r w:rsidR="00E4572F">
        <w:t>ow did you tackle parsing of data feeds/pom files</w:t>
      </w:r>
      <w:r>
        <w:t>?</w:t>
      </w:r>
    </w:p>
    <w:p w14:paraId="01BEB857" w14:textId="294FCBC0" w:rsidR="00E4572F" w:rsidRDefault="00C83138" w:rsidP="00E4572F">
      <w:pPr>
        <w:pStyle w:val="ListParagraph"/>
        <w:numPr>
          <w:ilvl w:val="0"/>
          <w:numId w:val="17"/>
        </w:numPr>
      </w:pPr>
      <w:r>
        <w:t>H</w:t>
      </w:r>
      <w:r w:rsidR="00E4572F">
        <w:t xml:space="preserve">ow do you match CVE information </w:t>
      </w:r>
      <w:r w:rsidR="00E4572F">
        <w:t>to dependencies in a pom file</w:t>
      </w:r>
      <w:r>
        <w:t>? What heuristic(s) are you using?</w:t>
      </w:r>
    </w:p>
    <w:p w14:paraId="2E95342C" w14:textId="0CC2A98E" w:rsidR="00A851D9" w:rsidRDefault="00E4572F">
      <w:r>
        <w:t>You can also describe any technical challenges faced and how you overcame it.</w:t>
      </w:r>
    </w:p>
    <w:p w14:paraId="612F3625" w14:textId="0FDF3CB1" w:rsidR="00E4572F" w:rsidRDefault="00E4572F" w:rsidP="00E4572F">
      <w:pPr>
        <w:pStyle w:val="Heading1"/>
      </w:pPr>
      <w:r>
        <w:t xml:space="preserve">Knowledge Base Statistics </w:t>
      </w:r>
    </w:p>
    <w:p w14:paraId="34D0168A" w14:textId="77777777" w:rsidR="00E4572F" w:rsidRDefault="00E4572F" w:rsidP="00E4572F">
      <w:r>
        <w:t xml:space="preserve">Describe here how your </w:t>
      </w:r>
      <w:r>
        <w:t xml:space="preserve">submission </w:t>
      </w:r>
      <w:r>
        <w:t>is persisting data</w:t>
      </w:r>
      <w:r>
        <w:t xml:space="preserve">, i.e., your database </w:t>
      </w:r>
      <w:r>
        <w:t xml:space="preserve">schema. Include </w:t>
      </w:r>
      <w:r>
        <w:t xml:space="preserve">a database </w:t>
      </w:r>
      <w:r>
        <w:t>diagram</w:t>
      </w:r>
      <w:r>
        <w:t xml:space="preserve"> that showcase the table(s) you have on your database</w:t>
      </w:r>
      <w:r>
        <w:t xml:space="preserve">. </w:t>
      </w:r>
    </w:p>
    <w:p w14:paraId="7AB6209C" w14:textId="5DD7DC7D" w:rsidR="00E4572F" w:rsidRDefault="00E4572F" w:rsidP="00E4572F">
      <w:r>
        <w:t xml:space="preserve">For example: “The </w:t>
      </w:r>
      <w:r>
        <w:t xml:space="preserve">database includes the tables shown in Figure 1. It contains </w:t>
      </w:r>
      <w:r w:rsidR="00C83138">
        <w:t xml:space="preserve">2 </w:t>
      </w:r>
      <w:r>
        <w:t>tables. The Question table….</w:t>
      </w:r>
      <w:r>
        <w:t>”</w:t>
      </w:r>
    </w:p>
    <w:p w14:paraId="49C4B32D" w14:textId="77777777" w:rsidR="00E4572F" w:rsidRDefault="00E4572F" w:rsidP="00E4572F">
      <w:pPr>
        <w:keepNext/>
        <w:jc w:val="center"/>
      </w:pPr>
      <w:r>
        <w:t xml:space="preserve"> </w:t>
      </w:r>
      <w:r>
        <w:fldChar w:fldCharType="begin"/>
      </w:r>
      <w:r>
        <w:instrText xml:space="preserve"> INCLUDEPICTURE "https://lh5.googleusercontent.com/bBbwUNL4W4Orz7x2GKhWEYbBfzxo179vLFB6-3nfgg81dJUGyP5LooRLGTfHV1FwCxlFs3uBPVMEgSKEfFXnlmrQxU2ujfHr_kQmB1F83lbRgETXchiCRvIJtcykqigL47D_RVENoQY=s1600"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65B1D96" wp14:editId="308AD04C">
            <wp:extent cx="1995842" cy="907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3e677cb1-7fff-def0-9105-b6b5351047b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480" cy="91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A1AAE40" w14:textId="77777777" w:rsidR="00E4572F" w:rsidRDefault="00E4572F" w:rsidP="00E4572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database schema</w:t>
      </w:r>
    </w:p>
    <w:p w14:paraId="1BA62874" w14:textId="4B2834CD" w:rsidR="00EB514E" w:rsidRDefault="00EB514E" w:rsidP="00EB514E">
      <w:r>
        <w:t>Also include basic statistics about the database by indicating:</w:t>
      </w:r>
    </w:p>
    <w:p w14:paraId="1C17CC2B" w14:textId="607E854C" w:rsidR="00EB514E" w:rsidRDefault="00EB514E" w:rsidP="00EB514E">
      <w:pPr>
        <w:pStyle w:val="ListParagraph"/>
        <w:numPr>
          <w:ilvl w:val="0"/>
          <w:numId w:val="18"/>
        </w:numPr>
      </w:pPr>
      <w:r>
        <w:t>when was the knowledge base last updated (ex: January 23, 2023 at 2:14PM)</w:t>
      </w:r>
    </w:p>
    <w:p w14:paraId="058B5356" w14:textId="7C6798C2" w:rsidR="00EB514E" w:rsidRDefault="00EB514E" w:rsidP="00EB514E">
      <w:pPr>
        <w:pStyle w:val="ListParagraph"/>
        <w:numPr>
          <w:ilvl w:val="0"/>
          <w:numId w:val="18"/>
        </w:numPr>
      </w:pPr>
      <w:r>
        <w:t>how many rows in each table</w:t>
      </w:r>
    </w:p>
    <w:p w14:paraId="71B81976" w14:textId="467EFFFE" w:rsidR="00A851D9" w:rsidRDefault="00EB514E" w:rsidP="00E4572F">
      <w:pPr>
        <w:pStyle w:val="Heading1"/>
      </w:pPr>
      <w:r>
        <w:lastRenderedPageBreak/>
        <w:t>R</w:t>
      </w:r>
      <w:r w:rsidR="00E4572F">
        <w:t>esearch Synthesis</w:t>
      </w:r>
    </w:p>
    <w:p w14:paraId="3EB5A799" w14:textId="1434EEC0" w:rsidR="00A851D9" w:rsidRDefault="00E4572F">
      <w:r>
        <w:t>This section is only for those enrolled in CSE-60770. Include in here an answer to each question in Part 2.</w:t>
      </w:r>
    </w:p>
    <w:sectPr w:rsidR="00A851D9">
      <w:footerReference w:type="default" r:id="rId8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B53F0" w14:textId="77777777" w:rsidR="00C51B6E" w:rsidRDefault="00C51B6E">
      <w:pPr>
        <w:spacing w:after="0" w:line="240" w:lineRule="auto"/>
      </w:pPr>
      <w:r>
        <w:separator/>
      </w:r>
    </w:p>
    <w:p w14:paraId="74502009" w14:textId="77777777" w:rsidR="00C51B6E" w:rsidRDefault="00C51B6E"/>
    <w:p w14:paraId="40E9F13B" w14:textId="77777777" w:rsidR="00C51B6E" w:rsidRDefault="00C51B6E"/>
  </w:endnote>
  <w:endnote w:type="continuationSeparator" w:id="0">
    <w:p w14:paraId="26C021C7" w14:textId="77777777" w:rsidR="00C51B6E" w:rsidRDefault="00C51B6E">
      <w:pPr>
        <w:spacing w:after="0" w:line="240" w:lineRule="auto"/>
      </w:pPr>
      <w:r>
        <w:continuationSeparator/>
      </w:r>
    </w:p>
    <w:p w14:paraId="33DC968D" w14:textId="77777777" w:rsidR="00C51B6E" w:rsidRDefault="00C51B6E"/>
    <w:p w14:paraId="30886F19" w14:textId="77777777" w:rsidR="00C51B6E" w:rsidRDefault="00C51B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8D895" w14:textId="77777777" w:rsidR="00A851D9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4FFDB" w14:textId="77777777" w:rsidR="00C51B6E" w:rsidRDefault="00C51B6E">
      <w:pPr>
        <w:spacing w:after="0" w:line="240" w:lineRule="auto"/>
      </w:pPr>
      <w:r>
        <w:separator/>
      </w:r>
    </w:p>
    <w:p w14:paraId="4F587822" w14:textId="77777777" w:rsidR="00C51B6E" w:rsidRDefault="00C51B6E"/>
    <w:p w14:paraId="100588B2" w14:textId="77777777" w:rsidR="00C51B6E" w:rsidRDefault="00C51B6E"/>
  </w:footnote>
  <w:footnote w:type="continuationSeparator" w:id="0">
    <w:p w14:paraId="7342F488" w14:textId="77777777" w:rsidR="00C51B6E" w:rsidRDefault="00C51B6E">
      <w:pPr>
        <w:spacing w:after="0" w:line="240" w:lineRule="auto"/>
      </w:pPr>
      <w:r>
        <w:continuationSeparator/>
      </w:r>
    </w:p>
    <w:p w14:paraId="6AABF280" w14:textId="77777777" w:rsidR="00C51B6E" w:rsidRDefault="00C51B6E"/>
    <w:p w14:paraId="61830452" w14:textId="77777777" w:rsidR="00C51B6E" w:rsidRDefault="00C51B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559A9"/>
    <w:multiLevelType w:val="hybridMultilevel"/>
    <w:tmpl w:val="DC565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14D8D"/>
    <w:multiLevelType w:val="hybridMultilevel"/>
    <w:tmpl w:val="57107916"/>
    <w:lvl w:ilvl="0" w:tplc="A7B8C7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740211">
    <w:abstractNumId w:val="9"/>
  </w:num>
  <w:num w:numId="2" w16cid:durableId="672684783">
    <w:abstractNumId w:val="13"/>
  </w:num>
  <w:num w:numId="3" w16cid:durableId="1275096366">
    <w:abstractNumId w:val="16"/>
  </w:num>
  <w:num w:numId="4" w16cid:durableId="1096487034">
    <w:abstractNumId w:val="14"/>
  </w:num>
  <w:num w:numId="5" w16cid:durableId="1004624039">
    <w:abstractNumId w:val="10"/>
  </w:num>
  <w:num w:numId="6" w16cid:durableId="1555852976">
    <w:abstractNumId w:val="7"/>
  </w:num>
  <w:num w:numId="7" w16cid:durableId="1393188802">
    <w:abstractNumId w:val="6"/>
  </w:num>
  <w:num w:numId="8" w16cid:durableId="1212033185">
    <w:abstractNumId w:val="5"/>
  </w:num>
  <w:num w:numId="9" w16cid:durableId="438111343">
    <w:abstractNumId w:val="4"/>
  </w:num>
  <w:num w:numId="10" w16cid:durableId="637875723">
    <w:abstractNumId w:val="8"/>
  </w:num>
  <w:num w:numId="11" w16cid:durableId="702054078">
    <w:abstractNumId w:val="3"/>
  </w:num>
  <w:num w:numId="12" w16cid:durableId="756173495">
    <w:abstractNumId w:val="2"/>
  </w:num>
  <w:num w:numId="13" w16cid:durableId="1613437415">
    <w:abstractNumId w:val="1"/>
  </w:num>
  <w:num w:numId="14" w16cid:durableId="1909028370">
    <w:abstractNumId w:val="0"/>
  </w:num>
  <w:num w:numId="15" w16cid:durableId="1844397040">
    <w:abstractNumId w:val="15"/>
  </w:num>
  <w:num w:numId="16" w16cid:durableId="1859805369">
    <w:abstractNumId w:val="17"/>
  </w:num>
  <w:num w:numId="17" w16cid:durableId="735905383">
    <w:abstractNumId w:val="12"/>
  </w:num>
  <w:num w:numId="18" w16cid:durableId="554029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2F"/>
    <w:rsid w:val="00A851D9"/>
    <w:rsid w:val="00C0719B"/>
    <w:rsid w:val="00C51B6E"/>
    <w:rsid w:val="00C83138"/>
    <w:rsid w:val="00E4572F"/>
    <w:rsid w:val="00EB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2D29A"/>
  <w15:chartTrackingRefBased/>
  <w15:docId w15:val="{2AD8CE85-336A-3042-9AD1-54495690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E45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anna/Library/Containers/com.microsoft.Word/Data/Library/Application%20Support/Microsoft/Office/16.0/DTS/en-US%7bACE21A81-1DEA-1740-B192-C8600099A22E%7d/%7bAAD8DCE6-9FF2-464D-A93A-D806EBAF6A8F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7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Cecilia da Silva Santos</dc:creator>
  <cp:keywords/>
  <dc:description/>
  <cp:lastModifiedBy>Joanna Cecilia da Silva Santos</cp:lastModifiedBy>
  <cp:revision>4</cp:revision>
  <dcterms:created xsi:type="dcterms:W3CDTF">2023-01-23T17:56:00Z</dcterms:created>
  <dcterms:modified xsi:type="dcterms:W3CDTF">2023-01-23T18:03:00Z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